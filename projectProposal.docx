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490" w14:textId="735B2C71" w:rsidR="00546DF8" w:rsidRDefault="001A5045" w:rsidP="00DC38DF">
      <w:pPr>
        <w:pStyle w:val="Title"/>
        <w:spacing w:before="100" w:beforeAutospacing="1" w:after="100" w:afterAutospacing="1" w:line="0" w:lineRule="atLeast"/>
      </w:pPr>
      <w:r>
        <w:t>ipd12</w:t>
      </w:r>
      <w:r w:rsidR="00DC38DF">
        <w:t xml:space="preserve"> - </w:t>
      </w:r>
      <w:r>
        <w:t>java3</w:t>
      </w:r>
      <w:r w:rsidR="007D67CA">
        <w:br/>
      </w:r>
      <w:r>
        <w:t xml:space="preserve">Tanks war </w:t>
      </w:r>
      <w:r w:rsidR="007D67CA">
        <w:t>Project</w:t>
      </w:r>
    </w:p>
    <w:sdt>
      <w:sdtPr>
        <w:id w:val="216403978"/>
        <w:placeholder>
          <w:docPart w:val="2B372D39BA15402188B55619B36E0D96"/>
        </w:placeholder>
        <w:date w:fullDate="2018-02-28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74D5672D" w14:textId="437A8F5C" w:rsidR="00546DF8" w:rsidRDefault="001A5045" w:rsidP="00DC38DF">
          <w:pPr>
            <w:pStyle w:val="Subtitle"/>
            <w:spacing w:before="100" w:beforeAutospacing="1" w:after="100" w:afterAutospacing="1" w:line="0" w:lineRule="atLeast"/>
          </w:pPr>
          <w:r>
            <w:t>February 28, 2018</w:t>
          </w:r>
        </w:p>
      </w:sdtContent>
    </w:sdt>
    <w:p w14:paraId="688520F9" w14:textId="77777777" w:rsidR="00E25642" w:rsidRDefault="00E25642" w:rsidP="00DC38DF">
      <w:pPr>
        <w:spacing w:before="100" w:beforeAutospacing="1" w:after="100" w:afterAutospacing="1" w:line="0" w:lineRule="atLeast"/>
        <w:rPr>
          <w:b/>
          <w:bCs/>
          <w:color w:val="5B9BD5" w:themeColor="accent1"/>
          <w:sz w:val="24"/>
        </w:rPr>
      </w:pPr>
    </w:p>
    <w:p w14:paraId="1728F897" w14:textId="35065D74" w:rsidR="00E25642" w:rsidRPr="00E25642" w:rsidRDefault="00E25642" w:rsidP="00DC38DF">
      <w:pPr>
        <w:spacing w:before="100" w:beforeAutospacing="1" w:after="100" w:afterAutospacing="1" w:line="0" w:lineRule="atLeast"/>
        <w:rPr>
          <w:b/>
          <w:bCs/>
          <w:color w:val="5B9BD5" w:themeColor="accent1"/>
          <w:sz w:val="24"/>
        </w:rPr>
      </w:pPr>
      <w:r w:rsidRPr="00E25642">
        <w:rPr>
          <w:b/>
          <w:bCs/>
          <w:color w:val="5B9BD5" w:themeColor="accent1"/>
          <w:sz w:val="24"/>
        </w:rPr>
        <w:t xml:space="preserve">Name: Qian Gao </w:t>
      </w:r>
      <w:bookmarkStart w:id="0" w:name="_GoBack"/>
      <w:bookmarkEnd w:id="0"/>
    </w:p>
    <w:p w14:paraId="39E41266" w14:textId="75D777C4" w:rsidR="00546DF8" w:rsidRDefault="007D67CA" w:rsidP="00DC38DF">
      <w:pPr>
        <w:pStyle w:val="Heading1"/>
        <w:spacing w:before="100" w:beforeAutospacing="1" w:after="100" w:afterAutospacing="1" w:line="0" w:lineRule="atLeast"/>
      </w:pPr>
      <w:r>
        <w:t>Overview</w:t>
      </w:r>
    </w:p>
    <w:p w14:paraId="661A9B4D" w14:textId="77777777" w:rsidR="00362C24" w:rsidRPr="00362C24" w:rsidRDefault="00362C24" w:rsidP="00DC38DF">
      <w:pPr>
        <w:spacing w:before="100" w:beforeAutospacing="1" w:after="100" w:afterAutospacing="1" w:line="0" w:lineRule="atLeast"/>
      </w:pPr>
    </w:p>
    <w:p w14:paraId="7DA2A001" w14:textId="7798095F" w:rsidR="00546DF8" w:rsidRDefault="00E25642" w:rsidP="00DC38DF">
      <w:pPr>
        <w:pStyle w:val="Heading2"/>
        <w:spacing w:before="100" w:beforeAutospacing="1" w:after="100" w:afterAutospacing="1" w:line="0" w:lineRule="atLeast"/>
      </w:pPr>
      <w:r>
        <w:t>D</w:t>
      </w:r>
      <w:r w:rsidRPr="00E25642">
        <w:t>escription of project content and purpose</w:t>
      </w:r>
    </w:p>
    <w:p w14:paraId="417F28B7" w14:textId="2F05C6E4" w:rsidR="00FE5F77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We have a small 2D tank game including start/setting window and main/play window.</w:t>
      </w:r>
    </w:p>
    <w:p w14:paraId="44C0944E" w14:textId="1F5635D7" w:rsidR="00362C24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Player can control the tank, called hero, using the up, down, left and right keys to move it</w:t>
      </w:r>
      <w:r w:rsid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. Player also use the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spacebar to launch the bullets (shoot).</w:t>
      </w:r>
    </w:p>
    <w:p w14:paraId="06B5EE67" w14:textId="12F290B7" w:rsidR="00362C24" w:rsidRPr="002247E9" w:rsidRDefault="00362C24" w:rsidP="00DC38D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sz w:val="22"/>
          <w:szCs w:val="22"/>
        </w:rPr>
      </w:pPr>
      <w:r w:rsidRPr="002247E9">
        <w:rPr>
          <w:rFonts w:ascii="Calibri" w:hAnsi="Calibri" w:cs="Calibri"/>
          <w:sz w:val="22"/>
          <w:szCs w:val="22"/>
        </w:rPr>
        <w:t>Player can choose the hero’s color</w:t>
      </w:r>
      <w:r w:rsidR="002247E9">
        <w:rPr>
          <w:rFonts w:ascii="Calibri" w:hAnsi="Calibri" w:cs="Calibri"/>
          <w:sz w:val="22"/>
          <w:szCs w:val="22"/>
        </w:rPr>
        <w:t xml:space="preserve">, </w:t>
      </w:r>
      <w:r w:rsidRPr="002247E9">
        <w:rPr>
          <w:rFonts w:ascii="Calibri" w:hAnsi="Calibri" w:cs="Calibri"/>
          <w:sz w:val="22"/>
          <w:szCs w:val="22"/>
        </w:rPr>
        <w:t xml:space="preserve">model </w:t>
      </w:r>
      <w:r w:rsidR="002247E9">
        <w:rPr>
          <w:rFonts w:ascii="Calibri" w:hAnsi="Calibri" w:cs="Calibri"/>
          <w:sz w:val="22"/>
          <w:szCs w:val="22"/>
        </w:rPr>
        <w:t>and</w:t>
      </w:r>
      <w:r w:rsidRPr="002247E9">
        <w:rPr>
          <w:rFonts w:ascii="Calibri" w:hAnsi="Calibri" w:cs="Calibri"/>
          <w:sz w:val="22"/>
          <w:szCs w:val="22"/>
        </w:rPr>
        <w:t xml:space="preserve"> the number of enemies.</w:t>
      </w:r>
    </w:p>
    <w:p w14:paraId="17382014" w14:textId="4EAC844A" w:rsidR="00FE5F77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There are two modes in the game:</w:t>
      </w:r>
    </w:p>
    <w:p w14:paraId="18D1DC48" w14:textId="77777777" w:rsidR="00FE5F77" w:rsidRPr="002247E9" w:rsidRDefault="00FE5F77" w:rsidP="00DC38DF">
      <w:pPr>
        <w:pStyle w:val="Heading2"/>
        <w:numPr>
          <w:ilvl w:val="0"/>
          <w:numId w:val="7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Only 1 player and enemies battle:</w:t>
      </w:r>
    </w:p>
    <w:p w14:paraId="20357A9C" w14:textId="0B0E580C" w:rsidR="00EC1713" w:rsidRPr="002247E9" w:rsidRDefault="00FE5F77" w:rsidP="00DC38DF">
      <w:pPr>
        <w:pStyle w:val="Heading2"/>
        <w:numPr>
          <w:ilvl w:val="0"/>
          <w:numId w:val="0"/>
        </w:numPr>
        <w:spacing w:before="100" w:beforeAutospacing="1" w:after="100" w:afterAutospacing="1" w:line="276" w:lineRule="auto"/>
        <w:ind w:left="720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The enem</w:t>
      </w:r>
      <w:r w:rsidR="002247E9"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y moves, 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and attack modes are random. </w:t>
      </w:r>
      <w:r w:rsidR="002247E9"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Player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proofErr w:type="gramStart"/>
      <w:r w:rsidR="002247E9"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has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to</w:t>
      </w:r>
      <w:proofErr w:type="gramEnd"/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destroy them and survive to win.</w:t>
      </w:r>
    </w:p>
    <w:p w14:paraId="0A13118C" w14:textId="77777777" w:rsidR="00EC1713" w:rsidRPr="002247E9" w:rsidRDefault="00EC1713" w:rsidP="00DC38DF">
      <w:pPr>
        <w:pStyle w:val="Heading2"/>
        <w:numPr>
          <w:ilvl w:val="0"/>
          <w:numId w:val="7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 two players fight each other until one of the players wins:</w:t>
      </w:r>
    </w:p>
    <w:p w14:paraId="0B521E33" w14:textId="09E4C5F0" w:rsidR="002247E9" w:rsidRDefault="00EC1713" w:rsidP="00DC38DF">
      <w:pPr>
        <w:pStyle w:val="Heading2"/>
        <w:numPr>
          <w:ilvl w:val="0"/>
          <w:numId w:val="0"/>
        </w:numPr>
        <w:spacing w:before="100" w:beforeAutospacing="1" w:after="100" w:afterAutospacing="1" w:line="276" w:lineRule="auto"/>
        <w:ind w:left="720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 two players control their tanks to destroy each other. Both players start with 3 lives. Player 1 controls are: a key (left), w key (up), d key (right), s key (down), and space bar (shoot). Player 2 controls are: left arrow key, up arrow key(up), right arrow key, down arrow key(down), and enter(shoot).  last stand to win</w:t>
      </w:r>
    </w:p>
    <w:p w14:paraId="288A3991" w14:textId="77777777" w:rsidR="002247E9" w:rsidRPr="002247E9" w:rsidRDefault="002247E9" w:rsidP="00DC38DF"/>
    <w:p w14:paraId="24066290" w14:textId="779052FB" w:rsidR="00546DF8" w:rsidRDefault="00362C24" w:rsidP="00DC38DF">
      <w:pPr>
        <w:pStyle w:val="Heading2"/>
        <w:spacing w:before="100" w:beforeAutospacing="1" w:after="100" w:afterAutospacing="1" w:line="0" w:lineRule="atLeast"/>
      </w:pPr>
      <w:r>
        <w:t>L</w:t>
      </w:r>
      <w:r w:rsidRPr="00362C24">
        <w:t>ist of technologies, libraries, components used</w:t>
      </w:r>
    </w:p>
    <w:tbl>
      <w:tblPr>
        <w:tblW w:w="9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5"/>
        <w:gridCol w:w="464"/>
      </w:tblGrid>
      <w:tr w:rsidR="00362C24" w:rsidRPr="00362C24" w14:paraId="715A5254" w14:textId="77777777" w:rsidTr="00362C24">
        <w:trPr>
          <w:gridAfter w:val="1"/>
          <w:trHeight w:val="9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12C1" w14:textId="58EC6967" w:rsidR="00362C24" w:rsidRPr="002247E9" w:rsidRDefault="00C316BD" w:rsidP="00DC38DF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</w:pPr>
            <w:r w:rsidRPr="00C316BD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Java language </w:t>
            </w:r>
            <w:r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Collection (Array List, Vector)</w:t>
            </w:r>
            <w:r w:rsidRPr="00C316BD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, Swing, </w:t>
            </w:r>
            <w:r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Multithreading, Exception </w:t>
            </w:r>
            <w:r w:rsidRPr="00C316BD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and other knowledge points to prepare a tank war game.</w:t>
            </w:r>
          </w:p>
          <w:p w14:paraId="5D286292" w14:textId="7F1470C6" w:rsidR="00362C24" w:rsidRPr="00362C24" w:rsidRDefault="00362C24" w:rsidP="00DC38DF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 w:val="22"/>
                <w:szCs w:val="22"/>
                <w:lang w:val="en-CA" w:eastAsia="en-CA"/>
              </w:rPr>
            </w:pPr>
            <w:r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Database SQLite or MySQL</w:t>
            </w:r>
          </w:p>
        </w:tc>
      </w:tr>
      <w:tr w:rsidR="00362C24" w:rsidRPr="00362C24" w14:paraId="3091051A" w14:textId="77777777" w:rsidTr="00362C24">
        <w:trPr>
          <w:trHeight w:val="158"/>
        </w:trPr>
        <w:tc>
          <w:tcPr>
            <w:tcW w:w="9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51CF" w14:textId="77777777" w:rsidR="00362C24" w:rsidRPr="00362C24" w:rsidRDefault="00362C24" w:rsidP="00DC38DF">
            <w:p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3E41" w14:textId="3D3E9118" w:rsidR="00362C24" w:rsidRPr="00362C24" w:rsidRDefault="00362C24" w:rsidP="00DC38DF">
            <w:p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Cs w:val="18"/>
                <w:lang w:val="en-CA" w:eastAsia="en-CA"/>
              </w:rPr>
            </w:pPr>
          </w:p>
        </w:tc>
      </w:tr>
    </w:tbl>
    <w:p w14:paraId="2C4AE69F" w14:textId="7EA87237" w:rsidR="00546DF8" w:rsidRDefault="00BD125E" w:rsidP="00DC38DF">
      <w:pPr>
        <w:pStyle w:val="Heading2"/>
        <w:spacing w:before="100" w:beforeAutospacing="1" w:after="100" w:afterAutospacing="1" w:line="0" w:lineRule="atLeast"/>
      </w:pPr>
      <w:r w:rsidRPr="00BD125E">
        <w:lastRenderedPageBreak/>
        <w:t>Database structure</w:t>
      </w:r>
    </w:p>
    <w:p w14:paraId="1F32B479" w14:textId="176C2323" w:rsidR="00BD125E" w:rsidRDefault="00BD125E" w:rsidP="00DC38DF">
      <w:pPr>
        <w:spacing w:before="100" w:beforeAutospacing="1" w:after="100" w:afterAutospacing="1" w:line="0" w:lineRule="atLeast"/>
      </w:pPr>
    </w:p>
    <w:p w14:paraId="2A8CAAEA" w14:textId="77777777" w:rsidR="00BD125E" w:rsidRPr="00BD125E" w:rsidRDefault="00BD125E" w:rsidP="00DC38DF">
      <w:pPr>
        <w:spacing w:before="100" w:beforeAutospacing="1" w:after="100" w:afterAutospacing="1" w:line="0" w:lineRule="atLeast"/>
      </w:pPr>
    </w:p>
    <w:p w14:paraId="2EA0ABCD" w14:textId="5E098D46" w:rsidR="00546DF8" w:rsidRDefault="00BD125E" w:rsidP="00DC38DF">
      <w:pPr>
        <w:spacing w:before="100" w:beforeAutospacing="1" w:after="100" w:afterAutospacing="1" w:line="0" w:lineRule="atLeast"/>
      </w:pPr>
      <w:r>
        <w:rPr>
          <w:noProof/>
        </w:rPr>
        <w:drawing>
          <wp:inline distT="0" distB="0" distL="0" distR="0" wp14:anchorId="2F7D9630" wp14:editId="0C5E599B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Stru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751" w14:textId="369396A6" w:rsidR="00BD125E" w:rsidRDefault="00BD125E" w:rsidP="00DC38DF">
      <w:pPr>
        <w:spacing w:before="100" w:beforeAutospacing="1" w:after="100" w:afterAutospacing="1" w:line="0" w:lineRule="atLeast"/>
      </w:pPr>
    </w:p>
    <w:p w14:paraId="570739DE" w14:textId="7E52C469" w:rsidR="00BD125E" w:rsidRDefault="00BD125E" w:rsidP="00DC38DF">
      <w:pPr>
        <w:spacing w:before="100" w:beforeAutospacing="1" w:after="100" w:afterAutospacing="1" w:line="0" w:lineRule="atLeast"/>
      </w:pPr>
    </w:p>
    <w:p w14:paraId="4845F60B" w14:textId="3398F280" w:rsidR="00BD125E" w:rsidRDefault="00BD125E" w:rsidP="00DC38DF">
      <w:pPr>
        <w:spacing w:before="100" w:beforeAutospacing="1" w:after="100" w:afterAutospacing="1" w:line="0" w:lineRule="atLeast"/>
      </w:pPr>
    </w:p>
    <w:p w14:paraId="0D9BD891" w14:textId="4782C9CD" w:rsidR="00BD125E" w:rsidRDefault="00BD125E" w:rsidP="00DC38DF">
      <w:pPr>
        <w:spacing w:before="100" w:beforeAutospacing="1" w:after="100" w:afterAutospacing="1" w:line="0" w:lineRule="atLeast"/>
      </w:pPr>
    </w:p>
    <w:p w14:paraId="7F84998E" w14:textId="7E5D8D73" w:rsidR="00BD125E" w:rsidRDefault="00BD125E" w:rsidP="00DC38DF">
      <w:pPr>
        <w:spacing w:before="100" w:beforeAutospacing="1" w:after="100" w:afterAutospacing="1" w:line="0" w:lineRule="atLeast"/>
      </w:pPr>
    </w:p>
    <w:p w14:paraId="660873DB" w14:textId="295CA9FC" w:rsidR="00BD125E" w:rsidRDefault="00BD125E" w:rsidP="00DC38DF">
      <w:pPr>
        <w:spacing w:before="100" w:beforeAutospacing="1" w:after="100" w:afterAutospacing="1" w:line="0" w:lineRule="atLeast"/>
      </w:pPr>
    </w:p>
    <w:p w14:paraId="62F1FCD7" w14:textId="0FECBBC9" w:rsidR="00BD125E" w:rsidRDefault="00BD125E" w:rsidP="00DC38DF">
      <w:pPr>
        <w:spacing w:before="100" w:beforeAutospacing="1" w:after="100" w:afterAutospacing="1" w:line="0" w:lineRule="atLeast"/>
      </w:pPr>
    </w:p>
    <w:p w14:paraId="07ECC3DC" w14:textId="1A207B63" w:rsidR="00BD125E" w:rsidRDefault="00BD125E" w:rsidP="00DC38DF">
      <w:pPr>
        <w:spacing w:before="100" w:beforeAutospacing="1" w:after="100" w:afterAutospacing="1" w:line="0" w:lineRule="atLeast"/>
      </w:pPr>
    </w:p>
    <w:p w14:paraId="6B2A4A92" w14:textId="54FA39C9" w:rsidR="00BD125E" w:rsidRDefault="00BD125E" w:rsidP="00DC38DF">
      <w:pPr>
        <w:spacing w:before="100" w:beforeAutospacing="1" w:after="100" w:afterAutospacing="1" w:line="0" w:lineRule="atLeast"/>
      </w:pPr>
    </w:p>
    <w:p w14:paraId="1E87C95C" w14:textId="3AF538F9" w:rsidR="00BD125E" w:rsidRDefault="00BD125E" w:rsidP="00DC38DF">
      <w:pPr>
        <w:spacing w:before="100" w:beforeAutospacing="1" w:after="100" w:afterAutospacing="1" w:line="0" w:lineRule="atLeast"/>
      </w:pPr>
    </w:p>
    <w:p w14:paraId="6C978F1B" w14:textId="3DF3AC99" w:rsidR="00BD125E" w:rsidRDefault="00BD125E" w:rsidP="00DC38DF">
      <w:pPr>
        <w:spacing w:before="100" w:beforeAutospacing="1" w:after="100" w:afterAutospacing="1" w:line="0" w:lineRule="atLeast"/>
      </w:pPr>
    </w:p>
    <w:p w14:paraId="48314DFC" w14:textId="6AFDB982" w:rsidR="00BD125E" w:rsidRDefault="00BD125E" w:rsidP="00DC38DF">
      <w:pPr>
        <w:spacing w:before="100" w:beforeAutospacing="1" w:after="100" w:afterAutospacing="1" w:line="0" w:lineRule="atLeast"/>
      </w:pPr>
    </w:p>
    <w:p w14:paraId="22C29C6D" w14:textId="77777777" w:rsidR="00BD125E" w:rsidRPr="00BD125E" w:rsidRDefault="00BD125E" w:rsidP="00DC38DF">
      <w:pPr>
        <w:spacing w:before="100" w:beforeAutospacing="1" w:after="100" w:afterAutospacing="1" w:line="0" w:lineRule="atLeast"/>
      </w:pPr>
    </w:p>
    <w:p w14:paraId="130A3690" w14:textId="421C9E67" w:rsidR="00BD125E" w:rsidRDefault="00BD125E" w:rsidP="00DC38DF">
      <w:pPr>
        <w:pStyle w:val="Heading2"/>
        <w:spacing w:before="100" w:beforeAutospacing="1" w:after="100" w:afterAutospacing="1" w:line="0" w:lineRule="atLeast"/>
      </w:pPr>
      <w:r w:rsidRPr="00BD125E">
        <w:t xml:space="preserve">Screenshots of all the </w:t>
      </w:r>
      <w:r w:rsidR="00DC38DF">
        <w:t>project</w:t>
      </w:r>
      <w:r w:rsidR="00FA63A8">
        <w:t>’s</w:t>
      </w:r>
      <w:r w:rsidRPr="00BD125E">
        <w:t xml:space="preserve"> windows</w:t>
      </w:r>
    </w:p>
    <w:p w14:paraId="4A2B71DE" w14:textId="2F85C939" w:rsidR="00546DF8" w:rsidRDefault="00C617F7" w:rsidP="00C617F7">
      <w:pPr>
        <w:spacing w:before="100" w:beforeAutospacing="1" w:after="100" w:afterAutospacing="1" w:line="0" w:lineRule="atLeast"/>
        <w:jc w:val="center"/>
      </w:pPr>
      <w:r>
        <w:rPr>
          <w:noProof/>
        </w:rPr>
        <w:drawing>
          <wp:inline distT="0" distB="0" distL="0" distR="0" wp14:anchorId="3A8552B2" wp14:editId="00481805">
            <wp:extent cx="4533455" cy="33051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05" cy="3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CE9" w14:textId="48DA79B7" w:rsidR="00C316BD" w:rsidRDefault="00C617F7" w:rsidP="00C617F7">
      <w:pPr>
        <w:spacing w:before="100" w:beforeAutospacing="1" w:after="100" w:afterAutospacing="1" w:line="0" w:lineRule="atLeast"/>
        <w:jc w:val="center"/>
      </w:pPr>
      <w:r>
        <w:rPr>
          <w:noProof/>
        </w:rPr>
        <w:drawing>
          <wp:inline distT="0" distB="0" distL="0" distR="0" wp14:anchorId="23567E1C" wp14:editId="0A9E7863">
            <wp:extent cx="4546600" cy="3486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31" cy="34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E49" w14:textId="65A9FC62" w:rsidR="00C617F7" w:rsidRDefault="00C617F7" w:rsidP="00DC38DF">
      <w:pPr>
        <w:spacing w:before="100" w:beforeAutospacing="1" w:after="100" w:afterAutospacing="1" w:line="0" w:lineRule="atLeast"/>
      </w:pPr>
    </w:p>
    <w:p w14:paraId="454424A7" w14:textId="3E3322E4" w:rsidR="00025C3D" w:rsidRDefault="00C617F7" w:rsidP="00C617F7">
      <w:pPr>
        <w:spacing w:before="100" w:beforeAutospacing="1" w:after="100" w:afterAutospacing="1" w:line="0" w:lineRule="atLeast"/>
        <w:jc w:val="center"/>
      </w:pPr>
      <w:r>
        <w:rPr>
          <w:noProof/>
        </w:rPr>
        <w:lastRenderedPageBreak/>
        <w:drawing>
          <wp:inline distT="0" distB="0" distL="0" distR="0" wp14:anchorId="14444460" wp14:editId="50140317">
            <wp:extent cx="4772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s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F91D" w14:textId="77777777" w:rsidR="00025C3D" w:rsidRPr="00025C3D" w:rsidRDefault="00025C3D" w:rsidP="00025C3D"/>
    <w:p w14:paraId="36C8D534" w14:textId="77777777" w:rsidR="00025C3D" w:rsidRPr="00025C3D" w:rsidRDefault="00025C3D" w:rsidP="00025C3D"/>
    <w:p w14:paraId="327590B3" w14:textId="77777777" w:rsidR="00025C3D" w:rsidRPr="00025C3D" w:rsidRDefault="00025C3D" w:rsidP="00025C3D"/>
    <w:p w14:paraId="31A75165" w14:textId="77777777" w:rsidR="00025C3D" w:rsidRPr="00025C3D" w:rsidRDefault="00025C3D" w:rsidP="00025C3D"/>
    <w:p w14:paraId="499919B1" w14:textId="74673B31" w:rsidR="00C617F7" w:rsidRDefault="00025C3D" w:rsidP="00025C3D">
      <w:pPr>
        <w:jc w:val="center"/>
      </w:pPr>
      <w:r>
        <w:rPr>
          <w:noProof/>
        </w:rPr>
        <w:drawing>
          <wp:inline distT="0" distB="0" distL="0" distR="0" wp14:anchorId="278F5E3C" wp14:editId="421EFBFD">
            <wp:extent cx="594360" cy="5943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ACC8" w14:textId="0A775CB5" w:rsidR="00025C3D" w:rsidRDefault="00025C3D" w:rsidP="00025C3D">
      <w:pPr>
        <w:jc w:val="center"/>
      </w:pPr>
    </w:p>
    <w:p w14:paraId="202C49CC" w14:textId="0CAC8F2C" w:rsidR="00025C3D" w:rsidRDefault="00025C3D" w:rsidP="00025C3D">
      <w:pPr>
        <w:jc w:val="center"/>
      </w:pPr>
    </w:p>
    <w:p w14:paraId="52FD4B32" w14:textId="392A32B3" w:rsidR="00025C3D" w:rsidRPr="00025C3D" w:rsidRDefault="00025C3D" w:rsidP="00025C3D">
      <w:pPr>
        <w:jc w:val="center"/>
      </w:pPr>
      <w:r>
        <w:rPr>
          <w:noProof/>
        </w:rPr>
        <w:drawing>
          <wp:inline distT="0" distB="0" distL="0" distR="0" wp14:anchorId="22E7DB5D" wp14:editId="33D74C90">
            <wp:extent cx="495300" cy="4953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C3D" w:rsidRPr="00025C3D">
      <w:headerReference w:type="defaul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5B8C" w14:textId="77777777" w:rsidR="004B357D" w:rsidRDefault="004B357D">
      <w:pPr>
        <w:spacing w:after="0" w:line="240" w:lineRule="auto"/>
      </w:pPr>
      <w:r>
        <w:separator/>
      </w:r>
    </w:p>
  </w:endnote>
  <w:endnote w:type="continuationSeparator" w:id="0">
    <w:p w14:paraId="4184D951" w14:textId="77777777" w:rsidR="004B357D" w:rsidRDefault="004B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2D58F" w14:textId="77777777" w:rsidR="004B357D" w:rsidRDefault="004B357D">
      <w:pPr>
        <w:spacing w:after="0" w:line="240" w:lineRule="auto"/>
      </w:pPr>
      <w:r>
        <w:separator/>
      </w:r>
    </w:p>
  </w:footnote>
  <w:footnote w:type="continuationSeparator" w:id="0">
    <w:p w14:paraId="6EF35B1E" w14:textId="77777777" w:rsidR="004B357D" w:rsidRDefault="004B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CE88F" w14:textId="77777777" w:rsidR="00546DF8" w:rsidRDefault="007D67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FE27C" wp14:editId="29E0857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0416" w14:textId="17E083AE" w:rsidR="00546DF8" w:rsidRDefault="007D67C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5C3D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FE27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256C0416" w14:textId="17E083AE" w:rsidR="00546DF8" w:rsidRDefault="007D67C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5C3D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ACC"/>
    <w:multiLevelType w:val="hybridMultilevel"/>
    <w:tmpl w:val="1822285A"/>
    <w:lvl w:ilvl="0" w:tplc="80689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32F5"/>
    <w:multiLevelType w:val="hybridMultilevel"/>
    <w:tmpl w:val="6240CAC0"/>
    <w:lvl w:ilvl="0" w:tplc="B2EC7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E74B5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6F7E"/>
    <w:multiLevelType w:val="hybridMultilevel"/>
    <w:tmpl w:val="5A0CF60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143BF"/>
    <w:multiLevelType w:val="hybridMultilevel"/>
    <w:tmpl w:val="91142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025C3D"/>
    <w:rsid w:val="000C4E92"/>
    <w:rsid w:val="001473AC"/>
    <w:rsid w:val="001A5045"/>
    <w:rsid w:val="002247E9"/>
    <w:rsid w:val="002463A5"/>
    <w:rsid w:val="003435A4"/>
    <w:rsid w:val="00362C24"/>
    <w:rsid w:val="004B1992"/>
    <w:rsid w:val="004B357D"/>
    <w:rsid w:val="00546DF8"/>
    <w:rsid w:val="0071722E"/>
    <w:rsid w:val="007D67CA"/>
    <w:rsid w:val="00B20F47"/>
    <w:rsid w:val="00B94BD5"/>
    <w:rsid w:val="00BD125E"/>
    <w:rsid w:val="00C316BD"/>
    <w:rsid w:val="00C617F7"/>
    <w:rsid w:val="00D66BD5"/>
    <w:rsid w:val="00DC38DF"/>
    <w:rsid w:val="00E25642"/>
    <w:rsid w:val="00EC1713"/>
    <w:rsid w:val="00FA63A8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5D89"/>
  <w15:chartTrackingRefBased/>
  <w15:docId w15:val="{E56442CA-F6B9-4AA2-A5D1-FB86F9A7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3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72D39BA15402188B55619B36E0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24FF-2491-4CB1-9136-C356E86E2608}"/>
      </w:docPartPr>
      <w:docPartBody>
        <w:p w:rsidR="00745E65" w:rsidRDefault="000F1B53">
          <w:pPr>
            <w:pStyle w:val="2B372D39BA15402188B55619B36E0D9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53"/>
    <w:rsid w:val="000F1B53"/>
    <w:rsid w:val="00383F46"/>
    <w:rsid w:val="0046470B"/>
    <w:rsid w:val="00745E65"/>
    <w:rsid w:val="00D46D84"/>
    <w:rsid w:val="00E0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CE7EFB4294ED482E1824004383D88">
    <w:name w:val="3D0CE7EFB4294ED482E1824004383D88"/>
  </w:style>
  <w:style w:type="paragraph" w:customStyle="1" w:styleId="2B372D39BA15402188B55619B36E0D96">
    <w:name w:val="2B372D39BA15402188B55619B36E0D9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73FCFCB2774B77B5DD1AEE5D7F57CA">
    <w:name w:val="6473FCFCB2774B77B5DD1AEE5D7F5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03DA9-C1D1-48E9-BE09-7C60FD59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72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Aneeta</dc:creator>
  <cp:keywords/>
  <cp:lastModifiedBy>gao32767@gmail.com</cp:lastModifiedBy>
  <cp:revision>7</cp:revision>
  <dcterms:created xsi:type="dcterms:W3CDTF">2018-02-28T03:32:00Z</dcterms:created>
  <dcterms:modified xsi:type="dcterms:W3CDTF">2018-04-14T18:50:00Z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